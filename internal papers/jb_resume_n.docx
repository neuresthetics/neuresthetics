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191962" w:rsidRPr="00191962" w14:paraId="7F1E6048" w14:textId="77777777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76C53E46" w14:textId="77777777" w:rsidR="00927723" w:rsidRPr="00191962" w:rsidRDefault="00927723" w:rsidP="009A7D30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470" w:type="dxa"/>
          </w:tcPr>
          <w:p w14:paraId="07F2F22D" w14:textId="6928C2A6" w:rsidR="00F132C7" w:rsidRPr="003F7126" w:rsidRDefault="00FE28BB" w:rsidP="00F132C7">
            <w:pPr>
              <w:pStyle w:val="Title"/>
              <w:rPr>
                <w:color w:val="000000" w:themeColor="text1"/>
              </w:rPr>
            </w:pPr>
            <w:r w:rsidRPr="003F7126">
              <w:rPr>
                <w:color w:val="000000" w:themeColor="text1"/>
              </w:rPr>
              <w:t>JASON BURNS</w:t>
            </w:r>
          </w:p>
          <w:p w14:paraId="0E416DCF" w14:textId="5FFCF982" w:rsidR="00927723" w:rsidRPr="003F7126" w:rsidRDefault="008A4409" w:rsidP="009A7D30">
            <w:pPr>
              <w:pStyle w:val="NoSpacing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405-435-0808 |</w:t>
            </w:r>
            <w:r w:rsidR="00145FE4" w:rsidRPr="003F7126">
              <w:rPr>
                <w:color w:val="404040" w:themeColor="text1" w:themeTint="BF"/>
              </w:rPr>
              <w:t xml:space="preserve"> neuresthetics@gmail.com | github.com/neuresthetics</w:t>
            </w:r>
          </w:p>
        </w:tc>
      </w:tr>
      <w:tr w:rsidR="00191962" w:rsidRPr="00191962" w14:paraId="724EF363" w14:textId="77777777" w:rsidTr="00346D44">
        <w:tc>
          <w:tcPr>
            <w:tcW w:w="2250" w:type="dxa"/>
          </w:tcPr>
          <w:p w14:paraId="4B60B24D" w14:textId="0217B2CF" w:rsidR="00927723" w:rsidRPr="00191962" w:rsidRDefault="00FE28BB" w:rsidP="009A7D30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OVERVIEW</w:t>
            </w:r>
          </w:p>
        </w:tc>
        <w:tc>
          <w:tcPr>
            <w:tcW w:w="7470" w:type="dxa"/>
          </w:tcPr>
          <w:p w14:paraId="57A50F75" w14:textId="640CABF1" w:rsidR="00960733" w:rsidRPr="003F7126" w:rsidRDefault="004D69D6" w:rsidP="00551F65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I</w:t>
            </w:r>
            <w:r w:rsidR="00FE28BB" w:rsidRPr="003F7126">
              <w:rPr>
                <w:color w:val="404040" w:themeColor="text1" w:themeTint="BF"/>
              </w:rPr>
              <w:t>ndependent researcher</w:t>
            </w:r>
            <w:r w:rsidR="00F60DCB">
              <w:rPr>
                <w:color w:val="404040" w:themeColor="text1" w:themeTint="BF"/>
              </w:rPr>
              <w:t xml:space="preserve"> </w:t>
            </w:r>
            <w:r w:rsidR="00A90ABB">
              <w:rPr>
                <w:color w:val="404040" w:themeColor="text1" w:themeTint="BF"/>
              </w:rPr>
              <w:t>of</w:t>
            </w:r>
            <w:r w:rsidR="00FE28BB" w:rsidRPr="003F7126">
              <w:rPr>
                <w:color w:val="404040" w:themeColor="text1" w:themeTint="BF"/>
              </w:rPr>
              <w:t xml:space="preserve"> the </w:t>
            </w:r>
            <w:r w:rsidR="00F60DCB">
              <w:rPr>
                <w:color w:val="404040" w:themeColor="text1" w:themeTint="BF"/>
              </w:rPr>
              <w:t xml:space="preserve">behavioral </w:t>
            </w:r>
            <w:r w:rsidR="00A90ABB">
              <w:rPr>
                <w:color w:val="404040" w:themeColor="text1" w:themeTint="BF"/>
              </w:rPr>
              <w:t xml:space="preserve">applications of </w:t>
            </w:r>
            <w:r w:rsidR="00EC2725">
              <w:rPr>
                <w:color w:val="404040" w:themeColor="text1" w:themeTint="BF"/>
              </w:rPr>
              <w:t>brain network theory</w:t>
            </w:r>
            <w:r w:rsidR="00772159">
              <w:rPr>
                <w:color w:val="404040" w:themeColor="text1" w:themeTint="BF"/>
              </w:rPr>
              <w:t xml:space="preserve"> with a focus on</w:t>
            </w:r>
            <w:r w:rsidR="00471CA7">
              <w:rPr>
                <w:color w:val="404040" w:themeColor="text1" w:themeTint="BF"/>
              </w:rPr>
              <w:t xml:space="preserve"> </w:t>
            </w:r>
            <w:r w:rsidR="00930E7D">
              <w:rPr>
                <w:color w:val="404040" w:themeColor="text1" w:themeTint="BF"/>
              </w:rPr>
              <w:t>genius</w:t>
            </w:r>
            <w:r w:rsidR="005C5484">
              <w:rPr>
                <w:color w:val="404040" w:themeColor="text1" w:themeTint="BF"/>
              </w:rPr>
              <w:t>. Cognitive libertarian and child rights activist.</w:t>
            </w:r>
            <w:r w:rsidR="00512E3F">
              <w:rPr>
                <w:color w:val="404040" w:themeColor="text1" w:themeTint="BF"/>
              </w:rPr>
              <w:t xml:space="preserve"> Flip and mirror ambidextrous. Pantheist.</w:t>
            </w:r>
          </w:p>
        </w:tc>
      </w:tr>
      <w:tr w:rsidR="00191962" w:rsidRPr="00191962" w14:paraId="0D69C284" w14:textId="77777777" w:rsidTr="00346D44">
        <w:tc>
          <w:tcPr>
            <w:tcW w:w="2250" w:type="dxa"/>
          </w:tcPr>
          <w:p w14:paraId="1BCCAE15" w14:textId="64B99D17" w:rsidR="00CD1F5B" w:rsidRPr="00191962" w:rsidRDefault="00D156FB" w:rsidP="00CD1F5B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EXPERIENCE</w:t>
            </w:r>
            <w:r w:rsidR="00CD1F5B" w:rsidRPr="00191962">
              <w:rPr>
                <w:color w:val="000000" w:themeColor="text1"/>
              </w:rPr>
              <w:t xml:space="preserve"> &amp; Education</w:t>
            </w:r>
          </w:p>
        </w:tc>
        <w:tc>
          <w:tcPr>
            <w:tcW w:w="7470" w:type="dxa"/>
          </w:tcPr>
          <w:p w14:paraId="76CADF28" w14:textId="5363C0C9" w:rsidR="0059611A" w:rsidRDefault="0059611A" w:rsidP="00F429B1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2019 – Present: writing</w:t>
            </w:r>
            <w:r w:rsidR="00512E3F">
              <w:rPr>
                <w:color w:val="404040" w:themeColor="text1" w:themeTint="BF"/>
              </w:rPr>
              <w:t>, traveling, and trades</w:t>
            </w:r>
          </w:p>
          <w:p w14:paraId="4047B312" w14:textId="34E7B7F6" w:rsidR="00551F65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2018 – 19: Certified languages: Python, JavaScript, C#</w:t>
            </w:r>
          </w:p>
          <w:p w14:paraId="48A58BA9" w14:textId="77777777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2014 – 16: Seattle Central College: addiction science</w:t>
            </w:r>
          </w:p>
          <w:p w14:paraId="55EBF57D" w14:textId="77777777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2010 – 14: Focus on neuro &amp; psych while in</w:t>
            </w:r>
            <w:r>
              <w:rPr>
                <w:color w:val="404040" w:themeColor="text1" w:themeTint="BF"/>
              </w:rPr>
              <w:t xml:space="preserve"> the</w:t>
            </w:r>
            <w:r w:rsidRPr="003F7126">
              <w:rPr>
                <w:color w:val="404040" w:themeColor="text1" w:themeTint="BF"/>
              </w:rPr>
              <w:t xml:space="preserve"> Army Engineers</w:t>
            </w:r>
          </w:p>
          <w:p w14:paraId="41C449B5" w14:textId="77777777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2007 – 10: Hands on study: entactogens &amp; entheogens</w:t>
            </w:r>
          </w:p>
          <w:p w14:paraId="64AEA6E4" w14:textId="77777777" w:rsidR="0059611A" w:rsidRPr="003F7126" w:rsidRDefault="0059611A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2004 – 07: John F. Kennedy Memorial High School</w:t>
            </w:r>
          </w:p>
          <w:p w14:paraId="163F1733" w14:textId="639C6EAA" w:rsidR="00E931DC" w:rsidRPr="003F7126" w:rsidRDefault="00CD5CDB" w:rsidP="0059611A">
            <w:pPr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Grade School</w:t>
            </w:r>
            <w:r w:rsidR="002A5DFC" w:rsidRPr="003F7126">
              <w:rPr>
                <w:color w:val="404040" w:themeColor="text1" w:themeTint="BF"/>
              </w:rPr>
              <w:t xml:space="preserve"> Science Fair</w:t>
            </w:r>
            <w:r w:rsidRPr="003F7126">
              <w:rPr>
                <w:color w:val="404040" w:themeColor="text1" w:themeTint="BF"/>
              </w:rPr>
              <w:t>: Regions of The Brain</w:t>
            </w:r>
          </w:p>
        </w:tc>
      </w:tr>
      <w:tr w:rsidR="00191962" w:rsidRPr="00191962" w14:paraId="086BB836" w14:textId="77777777" w:rsidTr="00346D44">
        <w:tc>
          <w:tcPr>
            <w:tcW w:w="2250" w:type="dxa"/>
          </w:tcPr>
          <w:p w14:paraId="5A4F3528" w14:textId="57C1E1B7" w:rsidR="00F429B1" w:rsidRPr="00191962" w:rsidRDefault="00EC0469" w:rsidP="00F429B1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 xml:space="preserve">work &amp; </w:t>
            </w:r>
            <w:r w:rsidR="00F429B1" w:rsidRPr="00191962">
              <w:rPr>
                <w:color w:val="000000" w:themeColor="text1"/>
              </w:rPr>
              <w:t>RESEARCH</w:t>
            </w:r>
          </w:p>
        </w:tc>
        <w:tc>
          <w:tcPr>
            <w:tcW w:w="7470" w:type="dxa"/>
          </w:tcPr>
          <w:p w14:paraId="1027E7C3" w14:textId="65F2D6A4" w:rsidR="003F7126" w:rsidRPr="003F7126" w:rsidRDefault="00F429B1" w:rsidP="00767E3A">
            <w:pPr>
              <w:pStyle w:val="Heading2"/>
              <w:spacing w:line="360" w:lineRule="auto"/>
              <w:outlineLvl w:val="1"/>
              <w:rPr>
                <w:b/>
                <w:bCs/>
              </w:rPr>
            </w:pPr>
            <w:r w:rsidRPr="003F7126">
              <w:rPr>
                <w:rStyle w:val="Strong"/>
              </w:rPr>
              <w:t>NEURESTHETICS LLC</w:t>
            </w:r>
          </w:p>
          <w:p w14:paraId="2EF3CFF2" w14:textId="1883D522" w:rsidR="003F7126" w:rsidRPr="00767E3A" w:rsidRDefault="003F7126" w:rsidP="00767E3A">
            <w:pPr>
              <w:pStyle w:val="Heading3"/>
              <w:spacing w:line="360" w:lineRule="auto"/>
              <w:outlineLvl w:val="2"/>
              <w:rPr>
                <w:color w:val="404040" w:themeColor="text1" w:themeTint="BF"/>
              </w:rPr>
            </w:pPr>
            <w:r w:rsidRPr="00767E3A">
              <w:rPr>
                <w:color w:val="404040" w:themeColor="text1" w:themeTint="BF"/>
              </w:rPr>
              <w:t>sole proprietor 2017-present</w:t>
            </w:r>
          </w:p>
          <w:p w14:paraId="696EBC90" w14:textId="77777777" w:rsidR="00224E41" w:rsidRDefault="00221A19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R&amp;D</w:t>
            </w:r>
            <w:r w:rsidR="00F429B1" w:rsidRPr="003F7126">
              <w:rPr>
                <w:color w:val="404040" w:themeColor="text1" w:themeTint="BF"/>
              </w:rPr>
              <w:t xml:space="preserve"> of</w:t>
            </w:r>
            <w:r w:rsidR="00590D1C" w:rsidRPr="003F7126">
              <w:rPr>
                <w:color w:val="404040" w:themeColor="text1" w:themeTint="BF"/>
              </w:rPr>
              <w:t xml:space="preserve"> behaviorally applied</w:t>
            </w:r>
            <w:r w:rsidR="00F429B1" w:rsidRPr="003F7126">
              <w:rPr>
                <w:color w:val="404040" w:themeColor="text1" w:themeTint="BF"/>
              </w:rPr>
              <w:t xml:space="preserve"> brain network theory</w:t>
            </w:r>
          </w:p>
          <w:p w14:paraId="59CD0560" w14:textId="113DFBFE" w:rsidR="00BA2376" w:rsidRDefault="00125AA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 xml:space="preserve">Viability, methodology, </w:t>
            </w:r>
            <w:r w:rsidR="00224E41">
              <w:rPr>
                <w:color w:val="404040" w:themeColor="text1" w:themeTint="BF"/>
              </w:rPr>
              <w:t xml:space="preserve">and </w:t>
            </w:r>
            <w:r w:rsidRPr="003F7126">
              <w:rPr>
                <w:color w:val="404040" w:themeColor="text1" w:themeTint="BF"/>
              </w:rPr>
              <w:t xml:space="preserve">risk </w:t>
            </w:r>
            <w:r w:rsidR="00512E3F">
              <w:rPr>
                <w:color w:val="404040" w:themeColor="text1" w:themeTint="BF"/>
              </w:rPr>
              <w:t>mitigation</w:t>
            </w:r>
          </w:p>
          <w:p w14:paraId="4DD1E5DA" w14:textId="14B9EF7D" w:rsidR="00536A87" w:rsidRPr="003F7126" w:rsidRDefault="004552A1" w:rsidP="00767E3A">
            <w:pPr>
              <w:spacing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Propos</w:t>
            </w:r>
            <w:r w:rsidR="001E706E">
              <w:rPr>
                <w:color w:val="404040" w:themeColor="text1" w:themeTint="BF"/>
              </w:rPr>
              <w:t>al</w:t>
            </w:r>
            <w:r>
              <w:rPr>
                <w:color w:val="404040" w:themeColor="text1" w:themeTint="BF"/>
              </w:rPr>
              <w:t xml:space="preserve"> of new bioelectric </w:t>
            </w:r>
            <w:r w:rsidR="00512E3F">
              <w:rPr>
                <w:color w:val="404040" w:themeColor="text1" w:themeTint="BF"/>
              </w:rPr>
              <w:t xml:space="preserve">psychiatric </w:t>
            </w:r>
            <w:r>
              <w:rPr>
                <w:color w:val="404040" w:themeColor="text1" w:themeTint="BF"/>
              </w:rPr>
              <w:t>lithium compound hypothesis</w:t>
            </w:r>
          </w:p>
        </w:tc>
      </w:tr>
      <w:tr w:rsidR="00191962" w:rsidRPr="00191962" w14:paraId="79788B91" w14:textId="77777777" w:rsidTr="00346D44">
        <w:tc>
          <w:tcPr>
            <w:tcW w:w="2250" w:type="dxa"/>
          </w:tcPr>
          <w:p w14:paraId="2786A531" w14:textId="7962651E" w:rsidR="00F429B1" w:rsidRPr="00191962" w:rsidRDefault="007E2A28" w:rsidP="00F429B1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project</w:t>
            </w:r>
          </w:p>
        </w:tc>
        <w:tc>
          <w:tcPr>
            <w:tcW w:w="7470" w:type="dxa"/>
          </w:tcPr>
          <w:p w14:paraId="04D61DD8" w14:textId="77777777" w:rsidR="003F7126" w:rsidRDefault="00F429B1" w:rsidP="003F7126">
            <w:pPr>
              <w:pStyle w:val="Heading2"/>
              <w:spacing w:line="360" w:lineRule="auto"/>
              <w:outlineLvl w:val="1"/>
              <w:rPr>
                <w:rStyle w:val="Strong"/>
                <w:color w:val="404040" w:themeColor="text1" w:themeTint="BF"/>
              </w:rPr>
            </w:pPr>
            <w:r w:rsidRPr="003F7126">
              <w:rPr>
                <w:rStyle w:val="Strong"/>
                <w:color w:val="404040" w:themeColor="text1" w:themeTint="BF"/>
              </w:rPr>
              <w:t>GRAPHTACULAR</w:t>
            </w:r>
          </w:p>
          <w:p w14:paraId="7A345489" w14:textId="73C26CD5" w:rsidR="00821E3B" w:rsidRPr="00767E3A" w:rsidRDefault="00F429B1" w:rsidP="003F7126">
            <w:pPr>
              <w:pStyle w:val="Heading2"/>
              <w:spacing w:line="360" w:lineRule="auto"/>
              <w:outlineLvl w:val="1"/>
              <w:rPr>
                <w:color w:val="404040" w:themeColor="text1" w:themeTint="BF"/>
              </w:rPr>
            </w:pPr>
            <w:r w:rsidRPr="00767E3A">
              <w:rPr>
                <w:color w:val="404040" w:themeColor="text1" w:themeTint="BF"/>
              </w:rPr>
              <w:t>written in C#</w:t>
            </w:r>
          </w:p>
          <w:p w14:paraId="537AB488" w14:textId="66DDEC94" w:rsidR="00F429B1" w:rsidRPr="003F7126" w:rsidRDefault="00F429B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 xml:space="preserve">Adjacency matrix </w:t>
            </w:r>
            <w:r w:rsidR="00D45F9B" w:rsidRPr="003F7126">
              <w:rPr>
                <w:color w:val="404040" w:themeColor="text1" w:themeTint="BF"/>
              </w:rPr>
              <w:t xml:space="preserve">style </w:t>
            </w:r>
            <w:r w:rsidRPr="003F7126">
              <w:rPr>
                <w:color w:val="404040" w:themeColor="text1" w:themeTint="BF"/>
              </w:rPr>
              <w:t>holograp</w:t>
            </w:r>
            <w:r w:rsidR="00D45F9B" w:rsidRPr="003F7126">
              <w:rPr>
                <w:color w:val="404040" w:themeColor="text1" w:themeTint="BF"/>
              </w:rPr>
              <w:t>h</w:t>
            </w:r>
            <w:r w:rsidRPr="003F7126">
              <w:rPr>
                <w:color w:val="404040" w:themeColor="text1" w:themeTint="BF"/>
              </w:rPr>
              <w:t xml:space="preserve"> data structure</w:t>
            </w:r>
          </w:p>
          <w:p w14:paraId="7D9F6448" w14:textId="4B67EBD3" w:rsidR="00F429B1" w:rsidRPr="003F7126" w:rsidRDefault="00F429B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Unit tested</w:t>
            </w:r>
            <w:r w:rsidR="00D45F9B" w:rsidRPr="003F7126">
              <w:rPr>
                <w:color w:val="404040" w:themeColor="text1" w:themeTint="BF"/>
              </w:rPr>
              <w:t>,</w:t>
            </w:r>
            <w:r w:rsidRPr="003F7126">
              <w:rPr>
                <w:color w:val="404040" w:themeColor="text1" w:themeTint="BF"/>
              </w:rPr>
              <w:t xml:space="preserve"> </w:t>
            </w:r>
            <w:r w:rsidR="00D45F9B" w:rsidRPr="003F7126">
              <w:rPr>
                <w:color w:val="404040" w:themeColor="text1" w:themeTint="BF"/>
              </w:rPr>
              <w:t>transcribed</w:t>
            </w:r>
            <w:r w:rsidRPr="003F7126">
              <w:rPr>
                <w:color w:val="404040" w:themeColor="text1" w:themeTint="BF"/>
              </w:rPr>
              <w:t xml:space="preserve"> for visual display</w:t>
            </w:r>
          </w:p>
          <w:p w14:paraId="3459F0D3" w14:textId="46857C9F" w:rsidR="00F429B1" w:rsidRPr="003F7126" w:rsidRDefault="00F429B1" w:rsidP="00767E3A">
            <w:pPr>
              <w:spacing w:line="240" w:lineRule="auto"/>
              <w:rPr>
                <w:color w:val="404040" w:themeColor="text1" w:themeTint="BF"/>
              </w:rPr>
            </w:pPr>
            <w:r w:rsidRPr="003F7126">
              <w:rPr>
                <w:color w:val="404040" w:themeColor="text1" w:themeTint="BF"/>
              </w:rPr>
              <w:t>github.com/neuresthetics/</w:t>
            </w:r>
            <w:proofErr w:type="spellStart"/>
            <w:r w:rsidRPr="003F7126">
              <w:rPr>
                <w:color w:val="404040" w:themeColor="text1" w:themeTint="BF"/>
              </w:rPr>
              <w:t>graphtacular</w:t>
            </w:r>
            <w:proofErr w:type="spellEnd"/>
          </w:p>
        </w:tc>
      </w:tr>
      <w:tr w:rsidR="00191962" w:rsidRPr="00191962" w14:paraId="6DAE20ED" w14:textId="77777777" w:rsidTr="00346D44">
        <w:tc>
          <w:tcPr>
            <w:tcW w:w="2250" w:type="dxa"/>
          </w:tcPr>
          <w:p w14:paraId="77DBD321" w14:textId="5317D2BF" w:rsidR="00F429B1" w:rsidRPr="00191962" w:rsidRDefault="007E2A28" w:rsidP="00F429B1">
            <w:pPr>
              <w:pStyle w:val="Heading1"/>
              <w:outlineLvl w:val="0"/>
              <w:rPr>
                <w:color w:val="000000" w:themeColor="text1"/>
              </w:rPr>
            </w:pPr>
            <w:r w:rsidRPr="00191962">
              <w:rPr>
                <w:color w:val="000000" w:themeColor="text1"/>
              </w:rPr>
              <w:t>SERVICE</w:t>
            </w:r>
          </w:p>
        </w:tc>
        <w:tc>
          <w:tcPr>
            <w:tcW w:w="7470" w:type="dxa"/>
          </w:tcPr>
          <w:p w14:paraId="473F97C4" w14:textId="3ACF0CE0" w:rsidR="00512E3F" w:rsidRPr="003F7126" w:rsidRDefault="0059611A" w:rsidP="003F7126">
            <w:pPr>
              <w:spacing w:line="36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Army </w:t>
            </w:r>
            <w:r w:rsidR="00F429B1" w:rsidRPr="003F7126">
              <w:rPr>
                <w:color w:val="404040" w:themeColor="text1" w:themeTint="BF"/>
              </w:rPr>
              <w:t>Engineer Warrior Leader Course Honor Graduate</w:t>
            </w:r>
          </w:p>
        </w:tc>
      </w:tr>
    </w:tbl>
    <w:p w14:paraId="3F05B6A0" w14:textId="77777777" w:rsidR="002C74C0" w:rsidRPr="00191962" w:rsidRDefault="00D50117" w:rsidP="007E2A28">
      <w:pPr>
        <w:rPr>
          <w:color w:val="000000" w:themeColor="text1"/>
        </w:rPr>
      </w:pPr>
    </w:p>
    <w:sectPr w:rsidR="002C74C0" w:rsidRPr="00191962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CE1D" w14:textId="77777777" w:rsidR="00D50117" w:rsidRDefault="00D50117" w:rsidP="00927723">
      <w:pPr>
        <w:spacing w:after="0" w:line="240" w:lineRule="auto"/>
      </w:pPr>
      <w:r>
        <w:separator/>
      </w:r>
    </w:p>
  </w:endnote>
  <w:endnote w:type="continuationSeparator" w:id="0">
    <w:p w14:paraId="60606812" w14:textId="77777777" w:rsidR="00D50117" w:rsidRDefault="00D5011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6FEC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88B7" w14:textId="77777777" w:rsidR="00D50117" w:rsidRDefault="00D50117" w:rsidP="00927723">
      <w:pPr>
        <w:spacing w:after="0" w:line="240" w:lineRule="auto"/>
      </w:pPr>
      <w:r>
        <w:separator/>
      </w:r>
    </w:p>
  </w:footnote>
  <w:footnote w:type="continuationSeparator" w:id="0">
    <w:p w14:paraId="4B46E7C5" w14:textId="77777777" w:rsidR="00D50117" w:rsidRDefault="00D50117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BB"/>
    <w:rsid w:val="00026769"/>
    <w:rsid w:val="00066150"/>
    <w:rsid w:val="000B0717"/>
    <w:rsid w:val="0012060A"/>
    <w:rsid w:val="00125AA1"/>
    <w:rsid w:val="00145FE4"/>
    <w:rsid w:val="00187941"/>
    <w:rsid w:val="00191962"/>
    <w:rsid w:val="001A3096"/>
    <w:rsid w:val="001E706E"/>
    <w:rsid w:val="0021366B"/>
    <w:rsid w:val="002146C2"/>
    <w:rsid w:val="00221A19"/>
    <w:rsid w:val="00224E41"/>
    <w:rsid w:val="0028311E"/>
    <w:rsid w:val="0029179D"/>
    <w:rsid w:val="00293B83"/>
    <w:rsid w:val="002A4EC9"/>
    <w:rsid w:val="002A5DFC"/>
    <w:rsid w:val="00346D44"/>
    <w:rsid w:val="003F7126"/>
    <w:rsid w:val="004552A1"/>
    <w:rsid w:val="00471CA7"/>
    <w:rsid w:val="00475E52"/>
    <w:rsid w:val="004779BF"/>
    <w:rsid w:val="004B4B36"/>
    <w:rsid w:val="004D69D6"/>
    <w:rsid w:val="00512E3F"/>
    <w:rsid w:val="00536A87"/>
    <w:rsid w:val="00551F65"/>
    <w:rsid w:val="00556CDF"/>
    <w:rsid w:val="00590D1C"/>
    <w:rsid w:val="0059611A"/>
    <w:rsid w:val="005B5D50"/>
    <w:rsid w:val="005C5484"/>
    <w:rsid w:val="005C5955"/>
    <w:rsid w:val="00613303"/>
    <w:rsid w:val="00664636"/>
    <w:rsid w:val="006A3CE7"/>
    <w:rsid w:val="006F35D1"/>
    <w:rsid w:val="00704932"/>
    <w:rsid w:val="00767E3A"/>
    <w:rsid w:val="00770440"/>
    <w:rsid w:val="00772159"/>
    <w:rsid w:val="007E2A28"/>
    <w:rsid w:val="00816F85"/>
    <w:rsid w:val="00821E3B"/>
    <w:rsid w:val="00885129"/>
    <w:rsid w:val="008A3274"/>
    <w:rsid w:val="008A4409"/>
    <w:rsid w:val="00927723"/>
    <w:rsid w:val="00930E7D"/>
    <w:rsid w:val="00960733"/>
    <w:rsid w:val="0097584E"/>
    <w:rsid w:val="0098245A"/>
    <w:rsid w:val="009D1783"/>
    <w:rsid w:val="009D3C3B"/>
    <w:rsid w:val="00A211A6"/>
    <w:rsid w:val="00A90ABB"/>
    <w:rsid w:val="00AB7DAA"/>
    <w:rsid w:val="00B128DB"/>
    <w:rsid w:val="00B50C46"/>
    <w:rsid w:val="00B945D2"/>
    <w:rsid w:val="00BA2376"/>
    <w:rsid w:val="00BC23F8"/>
    <w:rsid w:val="00BE41BF"/>
    <w:rsid w:val="00C27354"/>
    <w:rsid w:val="00C40923"/>
    <w:rsid w:val="00C87462"/>
    <w:rsid w:val="00C91A9F"/>
    <w:rsid w:val="00C953D2"/>
    <w:rsid w:val="00CB349F"/>
    <w:rsid w:val="00CD1F5B"/>
    <w:rsid w:val="00CD5CDB"/>
    <w:rsid w:val="00D069C9"/>
    <w:rsid w:val="00D156FB"/>
    <w:rsid w:val="00D45F9B"/>
    <w:rsid w:val="00D50117"/>
    <w:rsid w:val="00D62A14"/>
    <w:rsid w:val="00DB11FE"/>
    <w:rsid w:val="00DF154A"/>
    <w:rsid w:val="00E2550D"/>
    <w:rsid w:val="00E931DC"/>
    <w:rsid w:val="00EC0469"/>
    <w:rsid w:val="00EC2725"/>
    <w:rsid w:val="00EF1736"/>
    <w:rsid w:val="00F01079"/>
    <w:rsid w:val="00F132C7"/>
    <w:rsid w:val="00F429B1"/>
    <w:rsid w:val="00F60DCB"/>
    <w:rsid w:val="00F86091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33C"/>
  <w15:chartTrackingRefBased/>
  <w15:docId w15:val="{DEEA3757-E949-415D-8D1B-3C65D378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F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FE4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FE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3"/>
    <w:rsid w:val="003F7126"/>
    <w:rPr>
      <w:rFonts w:asciiTheme="majorHAnsi" w:eastAsiaTheme="majorEastAsia" w:hAnsiTheme="majorHAnsi" w:cstheme="majorBidi"/>
      <w:i/>
      <w:iCs/>
      <w:color w:val="5C760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328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Burns</cp:lastModifiedBy>
  <cp:revision>9</cp:revision>
  <cp:lastPrinted>2022-04-28T02:06:00Z</cp:lastPrinted>
  <dcterms:created xsi:type="dcterms:W3CDTF">2022-04-19T23:09:00Z</dcterms:created>
  <dcterms:modified xsi:type="dcterms:W3CDTF">2022-04-28T04:21:00Z</dcterms:modified>
</cp:coreProperties>
</file>